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140487" w:rsidRDefault="00F011AB" w:rsidP="00913946">
            <w:pPr>
              <w:pStyle w:val="Title"/>
              <w:rPr>
                <w:sz w:val="56"/>
              </w:rPr>
            </w:pPr>
            <w:r w:rsidRPr="00140487">
              <w:rPr>
                <w:noProof/>
                <w:sz w:val="56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4865370</wp:posOffset>
                  </wp:positionH>
                  <wp:positionV relativeFrom="paragraph">
                    <wp:posOffset>-504190</wp:posOffset>
                  </wp:positionV>
                  <wp:extent cx="1223010" cy="1554480"/>
                  <wp:effectExtent l="1905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010" cy="155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E5D11" w:rsidRPr="00140487">
              <w:rPr>
                <w:sz w:val="56"/>
              </w:rPr>
              <w:t>Priyanka</w:t>
            </w:r>
          </w:p>
          <w:p w:rsidR="008E5D11" w:rsidRDefault="00C826BA" w:rsidP="008E5D11">
            <w:pPr>
              <w:pStyle w:val="ContactInfo"/>
              <w:contextualSpacing w:val="0"/>
            </w:pPr>
            <w:r>
              <w:t xml:space="preserve">  </w:t>
            </w:r>
            <w:hyperlink r:id="rId9" w:history="1">
              <w:r w:rsidR="00810863" w:rsidRPr="00D7173D">
                <w:rPr>
                  <w:rStyle w:val="Hyperlink"/>
                </w:rPr>
                <w:t>Kumari90pinky@gmail.com</w:t>
              </w:r>
            </w:hyperlink>
            <w:r>
              <w:t xml:space="preserve">   </w:t>
            </w:r>
            <w:r w:rsidR="00810863"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  <a:ext uri="{96DAC541-7B7A-43D3-8B79-37D633B846F1}">
      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5D11" w:rsidRDefault="00810863" w:rsidP="008E5D11">
            <w:pPr>
              <w:pStyle w:val="ContactInfo"/>
              <w:contextualSpacing w:val="0"/>
            </w:pPr>
            <w:r>
              <w:t xml:space="preserve">   </w:t>
            </w:r>
            <w:r w:rsidR="00C826BA">
              <w:t xml:space="preserve"> </w:t>
            </w:r>
            <w:r>
              <w:t xml:space="preserve">       </w:t>
            </w:r>
            <w:r w:rsidR="00C826BA">
              <w:t xml:space="preserve">                   8917200954  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67640" cy="167640"/>
                  <wp:effectExtent l="0" t="0" r="3810" b="3810"/>
                  <wp:docPr id="2" name="Graphic 2" descr="Speaker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Speaker phone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  <a:ext uri="{96DAC541-7B7A-43D3-8B79-37D633B846F1}">
      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2703" w:rsidRDefault="00C826BA" w:rsidP="00C826BA">
            <w:pPr>
              <w:pStyle w:val="ContactInfo"/>
              <w:contextualSpacing w:val="0"/>
              <w:jc w:val="left"/>
            </w:pPr>
            <w:r>
              <w:t xml:space="preserve">                                                           </w:t>
            </w:r>
            <w:r w:rsidR="008E5D11">
              <w:t xml:space="preserve">Ambikapur , Chhattisgarh </w:t>
            </w:r>
            <w:r w:rsidR="00810863">
              <w:t>,</w:t>
            </w:r>
            <w:r w:rsidR="008E5D11">
              <w:t>India</w:t>
            </w:r>
            <w:r>
              <w:t xml:space="preserve">  </w:t>
            </w:r>
            <w:r w:rsidR="008E5D11">
              <w:t xml:space="preserve"> </w:t>
            </w:r>
            <w:r w:rsidR="00810863">
              <w:rPr>
                <w:noProof/>
              </w:rPr>
              <w:drawing>
                <wp:inline distT="0" distB="0" distL="0" distR="0">
                  <wp:extent cx="144780" cy="144780"/>
                  <wp:effectExtent l="0" t="0" r="7620" b="7620"/>
                  <wp:docPr id="1" name="Graphic 1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Marker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  <a:ext uri="{96DAC541-7B7A-43D3-8B79-37D633B846F1}">
      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0487" w:rsidRDefault="00140487" w:rsidP="00C826BA">
            <w:pPr>
              <w:pStyle w:val="ContactInfo"/>
              <w:contextualSpacing w:val="0"/>
              <w:jc w:val="left"/>
            </w:pPr>
            <w:r>
              <w:t xml:space="preserve">                                                     </w:t>
            </w:r>
            <w:hyperlink r:id="rId16" w:tgtFrame="_blank" w:history="1">
              <w:r w:rsidRPr="00140487">
                <w:rPr>
                  <w:rStyle w:val="Hyperlink"/>
                </w:rPr>
                <w:t>linkedin.com/in/priyanka-18520b1bb </w:t>
              </w:r>
            </w:hyperlink>
          </w:p>
          <w:p w:rsidR="00140487" w:rsidRPr="00CF1A49" w:rsidRDefault="00140487" w:rsidP="00C826BA">
            <w:pPr>
              <w:pStyle w:val="ContactInfo"/>
              <w:contextualSpacing w:val="0"/>
              <w:jc w:val="left"/>
            </w:pP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826BA" w:rsidRDefault="0084527A" w:rsidP="00B5470E">
            <w:pPr>
              <w:contextualSpacing w:val="0"/>
              <w:rPr>
                <w:rFonts w:asciiTheme="majorHAnsi" w:hAnsiTheme="majorHAnsi"/>
              </w:rPr>
            </w:pPr>
            <w:r w:rsidRPr="00C826BA">
              <w:rPr>
                <w:rFonts w:asciiTheme="majorHAnsi" w:hAnsiTheme="majorHAnsi"/>
              </w:rPr>
              <w:t>I am a dependable,</w:t>
            </w:r>
            <w:r w:rsidR="003E4EB5" w:rsidRPr="00C826BA">
              <w:rPr>
                <w:rFonts w:asciiTheme="majorHAnsi" w:hAnsiTheme="majorHAnsi"/>
              </w:rPr>
              <w:t xml:space="preserve"> </w:t>
            </w:r>
            <w:r w:rsidRPr="00C826BA">
              <w:rPr>
                <w:rFonts w:asciiTheme="majorHAnsi" w:hAnsiTheme="majorHAnsi"/>
              </w:rPr>
              <w:t xml:space="preserve">responsible, and efficient individual with </w:t>
            </w:r>
            <w:r w:rsidR="00C826BA">
              <w:rPr>
                <w:rFonts w:asciiTheme="majorHAnsi" w:hAnsiTheme="majorHAnsi"/>
              </w:rPr>
              <w:t>eight</w:t>
            </w:r>
            <w:r w:rsidRPr="00C826BA">
              <w:rPr>
                <w:rFonts w:asciiTheme="majorHAnsi" w:hAnsiTheme="majorHAnsi"/>
              </w:rPr>
              <w:t xml:space="preserve"> 8 months of experience as a Customer Support Executive</w:t>
            </w:r>
            <w:r w:rsidR="003E4EB5" w:rsidRPr="00C826BA">
              <w:rPr>
                <w:rFonts w:asciiTheme="majorHAnsi" w:hAnsiTheme="majorHAnsi"/>
              </w:rPr>
              <w:t xml:space="preserve"> and additional one 1 month of experience as a fundraiser,</w:t>
            </w:r>
            <w:r w:rsidRPr="00C826BA">
              <w:rPr>
                <w:rFonts w:asciiTheme="majorHAnsi" w:hAnsiTheme="majorHAnsi"/>
              </w:rPr>
              <w:t xml:space="preserve"> seeking a challenging opportunity where I carefully use my skills for the organization's success. I wish to join a renowned and reputed </w:t>
            </w:r>
            <w:r w:rsidR="00B5470E">
              <w:rPr>
                <w:rFonts w:asciiTheme="majorHAnsi" w:hAnsiTheme="majorHAnsi"/>
              </w:rPr>
              <w:t xml:space="preserve">organization </w:t>
            </w:r>
            <w:r w:rsidRPr="00C826BA">
              <w:rPr>
                <w:rFonts w:asciiTheme="majorHAnsi" w:hAnsiTheme="majorHAnsi"/>
              </w:rPr>
              <w:t>like you with my abilities to justify the designation I hold to achieve professional growth.</w:t>
            </w:r>
          </w:p>
        </w:tc>
      </w:tr>
    </w:tbl>
    <w:p w:rsidR="00C826BA" w:rsidRPr="00C826BA" w:rsidRDefault="00DD72FD" w:rsidP="00C826BA">
      <w:pPr>
        <w:pStyle w:val="Heading1"/>
        <w:rPr>
          <w:b w:val="0"/>
          <w:sz w:val="24"/>
          <w:szCs w:val="24"/>
        </w:rPr>
      </w:pPr>
      <w:sdt>
        <w:sdtPr>
          <w:alias w:val="Experience:"/>
          <w:tag w:val="Experience:"/>
          <w:id w:val="-1983300934"/>
          <w:placeholder>
            <w:docPart w:val="CCB88B68D76A485AB99E4F822C3A6D1D"/>
          </w:placeholder>
          <w:temporary/>
          <w:showingPlcHdr/>
        </w:sdtPr>
        <w:sdtEndPr>
          <w:rPr>
            <w:b w:val="0"/>
            <w:sz w:val="24"/>
            <w:szCs w:val="24"/>
          </w:rPr>
        </w:sdtEndPr>
        <w:sdtContent>
          <w:r w:rsidR="004E01EB" w:rsidRPr="00C826BA">
            <w:rPr>
              <w:b w:val="0"/>
              <w:sz w:val="24"/>
              <w:szCs w:val="24"/>
            </w:rPr>
            <w:t>Experience</w:t>
          </w:r>
        </w:sdtContent>
      </w:sdt>
    </w:p>
    <w:p w:rsidR="00C826BA" w:rsidRPr="00C826BA" w:rsidRDefault="00C826BA" w:rsidP="00C826BA">
      <w:pPr>
        <w:pStyle w:val="Heading1"/>
        <w:numPr>
          <w:ilvl w:val="0"/>
          <w:numId w:val="16"/>
        </w:numPr>
        <w:rPr>
          <w:b w:val="0"/>
          <w:sz w:val="24"/>
          <w:szCs w:val="24"/>
        </w:rPr>
      </w:pPr>
      <w:r w:rsidRPr="00C826BA">
        <w:rPr>
          <w:b w:val="0"/>
          <w:bCs/>
          <w:sz w:val="24"/>
          <w:szCs w:val="24"/>
        </w:rPr>
        <w:t>Fundraiser</w:t>
      </w:r>
      <w:r w:rsidRPr="00C826BA">
        <w:rPr>
          <w:b w:val="0"/>
          <w:sz w:val="24"/>
          <w:szCs w:val="24"/>
        </w:rPr>
        <w:t xml:space="preserve"> Muskurahat Foundation</w:t>
      </w:r>
      <w:r w:rsidRPr="00C826BA">
        <w:rPr>
          <w:b w:val="0"/>
          <w:noProof/>
          <w:sz w:val="24"/>
          <w:szCs w:val="24"/>
        </w:rPr>
        <w:drawing>
          <wp:inline distT="0" distB="0" distL="0" distR="0">
            <wp:extent cx="598170" cy="598170"/>
            <wp:effectExtent l="19050" t="0" r="0" b="0"/>
            <wp:docPr id="14" name="ember2129" descr="Logo for Muskurahat Foun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129" descr="Logo for Muskurahat Foundation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18" cy="610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6BA" w:rsidRPr="00C826BA" w:rsidRDefault="00C826BA" w:rsidP="00C826BA">
      <w:pPr>
        <w:pStyle w:val="Heading1"/>
        <w:rPr>
          <w:b w:val="0"/>
          <w:sz w:val="24"/>
          <w:szCs w:val="24"/>
        </w:rPr>
      </w:pPr>
      <w:r w:rsidRPr="00C826BA">
        <w:rPr>
          <w:b w:val="0"/>
          <w:sz w:val="24"/>
          <w:szCs w:val="24"/>
        </w:rPr>
        <w:t xml:space="preserve">Feb 2022 </w:t>
      </w:r>
      <w:r w:rsidR="009D2620">
        <w:rPr>
          <w:b w:val="0"/>
          <w:sz w:val="24"/>
          <w:szCs w:val="24"/>
        </w:rPr>
        <w:t xml:space="preserve">– Feb 2022 (1 </w:t>
      </w:r>
      <w:r w:rsidR="009908D8">
        <w:rPr>
          <w:b w:val="0"/>
          <w:sz w:val="24"/>
          <w:szCs w:val="24"/>
        </w:rPr>
        <w:t>mo</w:t>
      </w:r>
      <w:r w:rsidRPr="00C826BA">
        <w:rPr>
          <w:b w:val="0"/>
          <w:sz w:val="24"/>
          <w:szCs w:val="24"/>
        </w:rPr>
        <w:t>)</w:t>
      </w:r>
    </w:p>
    <w:p w:rsidR="00C826BA" w:rsidRPr="00C826BA" w:rsidRDefault="00C826BA" w:rsidP="00C826BA">
      <w:pPr>
        <w:pStyle w:val="Heading1"/>
        <w:numPr>
          <w:ilvl w:val="0"/>
          <w:numId w:val="16"/>
        </w:numPr>
        <w:rPr>
          <w:b w:val="0"/>
          <w:sz w:val="24"/>
          <w:szCs w:val="24"/>
        </w:rPr>
      </w:pPr>
      <w:r w:rsidRPr="00C826BA">
        <w:rPr>
          <w:b w:val="0"/>
          <w:bCs/>
          <w:sz w:val="24"/>
          <w:szCs w:val="24"/>
        </w:rPr>
        <w:t>Customer Support Executive</w:t>
      </w:r>
      <w:r w:rsidRPr="00C826BA">
        <w:rPr>
          <w:b w:val="0"/>
          <w:noProof/>
          <w:sz w:val="24"/>
          <w:szCs w:val="24"/>
        </w:rPr>
        <w:drawing>
          <wp:inline distT="0" distB="0" distL="0" distR="0">
            <wp:extent cx="457200" cy="457200"/>
            <wp:effectExtent l="19050" t="0" r="0" b="0"/>
            <wp:docPr id="15" name="ember1822" descr="Logo for Tech Mahind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822" descr="Logo for Tech Mahindra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6BA" w:rsidRPr="00C826BA" w:rsidRDefault="00C826BA" w:rsidP="00C826BA">
      <w:pPr>
        <w:pStyle w:val="Heading1"/>
        <w:rPr>
          <w:b w:val="0"/>
          <w:sz w:val="24"/>
          <w:szCs w:val="24"/>
        </w:rPr>
      </w:pPr>
      <w:r w:rsidRPr="00C826BA">
        <w:rPr>
          <w:b w:val="0"/>
          <w:sz w:val="24"/>
          <w:szCs w:val="24"/>
        </w:rPr>
        <w:t>Tech Mahindra</w:t>
      </w:r>
    </w:p>
    <w:p w:rsidR="00C826BA" w:rsidRPr="00C826BA" w:rsidRDefault="009D2620" w:rsidP="00C826BA">
      <w:pPr>
        <w:pStyle w:val="Heading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Apr 21, 2018 – Dec 27, 2018 (8</w:t>
      </w:r>
      <w:r w:rsidR="00C826BA" w:rsidRPr="00C826BA">
        <w:rPr>
          <w:b w:val="0"/>
          <w:sz w:val="24"/>
          <w:szCs w:val="24"/>
        </w:rPr>
        <w:t xml:space="preserve"> mos)</w:t>
      </w:r>
    </w:p>
    <w:p w:rsidR="00C826BA" w:rsidRPr="00CF1A49" w:rsidRDefault="00C826BA" w:rsidP="004E01EB">
      <w:pPr>
        <w:pStyle w:val="Heading1"/>
      </w:pPr>
    </w:p>
    <w:sdt>
      <w:sdtPr>
        <w:alias w:val="Education:"/>
        <w:tag w:val="Education:"/>
        <w:id w:val="-1908763273"/>
        <w:placeholder>
          <w:docPart w:val="709B24265C35472095077B4B9305812D"/>
        </w:placeholder>
        <w:temporary/>
        <w:showingPlcHdr/>
      </w:sdtPr>
      <w:sdtContent>
        <w:p w:rsidR="00DA59AA" w:rsidRPr="00C826BA" w:rsidRDefault="00DA59AA" w:rsidP="0097790C">
          <w:pPr>
            <w:pStyle w:val="Heading1"/>
          </w:pPr>
          <w:r w:rsidRPr="00C826BA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/>
      </w:tblPr>
      <w:tblGrid>
        <w:gridCol w:w="9886"/>
      </w:tblGrid>
      <w:tr w:rsidR="001D0BF1" w:rsidRPr="00C826BA" w:rsidTr="00D66A52">
        <w:tc>
          <w:tcPr>
            <w:tcW w:w="9355" w:type="dxa"/>
          </w:tcPr>
          <w:p w:rsidR="001D0BF1" w:rsidRPr="00C826BA" w:rsidRDefault="00E647CB" w:rsidP="001D0BF1">
            <w:pPr>
              <w:pStyle w:val="Heading3"/>
              <w:contextualSpacing w:val="0"/>
              <w:outlineLvl w:val="2"/>
              <w:rPr>
                <w:rFonts w:asciiTheme="majorHAnsi" w:hAnsiTheme="majorHAnsi"/>
                <w:sz w:val="28"/>
                <w:szCs w:val="28"/>
              </w:rPr>
            </w:pPr>
            <w:r w:rsidRPr="00C826BA">
              <w:rPr>
                <w:rStyle w:val="SubtleReference"/>
                <w:rFonts w:asciiTheme="majorHAnsi" w:hAnsiTheme="majorHAnsi"/>
                <w:sz w:val="24"/>
              </w:rPr>
              <w:t>Ramadevi women’s university,</w:t>
            </w:r>
            <w:r w:rsidR="0084527A" w:rsidRPr="00C826BA">
              <w:rPr>
                <w:rStyle w:val="SubtleReference"/>
                <w:rFonts w:asciiTheme="majorHAnsi" w:hAnsiTheme="majorHAnsi"/>
                <w:sz w:val="24"/>
              </w:rPr>
              <w:t xml:space="preserve"> Bhubaneswar</w:t>
            </w:r>
          </w:p>
          <w:p w:rsidR="001D0BF1" w:rsidRPr="00C826BA" w:rsidRDefault="00810863" w:rsidP="001D0BF1">
            <w:pPr>
              <w:pStyle w:val="Heading2"/>
              <w:contextualSpacing w:val="0"/>
              <w:outlineLvl w:val="1"/>
              <w:rPr>
                <w:rFonts w:asciiTheme="majorHAnsi" w:hAnsiTheme="majorHAnsi"/>
              </w:rPr>
            </w:pPr>
            <w:r w:rsidRPr="00C826BA">
              <w:rPr>
                <w:rFonts w:asciiTheme="majorHAnsi" w:hAnsiTheme="majorHAnsi"/>
              </w:rPr>
              <w:t>B.com honors (2015-2018)</w:t>
            </w:r>
          </w:p>
          <w:p w:rsidR="00E647CB" w:rsidRPr="00C826BA" w:rsidRDefault="00E647CB" w:rsidP="001D0BF1">
            <w:pPr>
              <w:pStyle w:val="Heading2"/>
              <w:contextualSpacing w:val="0"/>
              <w:outlineLvl w:val="1"/>
              <w:rPr>
                <w:rFonts w:asciiTheme="majorHAnsi" w:hAnsiTheme="majorHAnsi"/>
              </w:rPr>
            </w:pPr>
            <w:r w:rsidRPr="00C826BA">
              <w:rPr>
                <w:rFonts w:asciiTheme="majorHAnsi" w:hAnsiTheme="majorHAnsi"/>
              </w:rPr>
              <w:t>CGPA- 6.54</w:t>
            </w:r>
          </w:p>
          <w:p w:rsidR="007538DC" w:rsidRPr="00C826BA" w:rsidRDefault="007538DC" w:rsidP="007538DC">
            <w:pPr>
              <w:contextualSpacing w:val="0"/>
              <w:rPr>
                <w:rFonts w:asciiTheme="majorHAnsi" w:hAnsiTheme="majorHAnsi"/>
              </w:rPr>
            </w:pPr>
          </w:p>
        </w:tc>
      </w:tr>
      <w:tr w:rsidR="00F61DF9" w:rsidRPr="00C826BA" w:rsidTr="00F61DF9">
        <w:tc>
          <w:tcPr>
            <w:tcW w:w="9355" w:type="dxa"/>
            <w:tcMar>
              <w:top w:w="216" w:type="dxa"/>
            </w:tcMar>
          </w:tcPr>
          <w:p w:rsidR="00F61DF9" w:rsidRPr="00C826BA" w:rsidRDefault="00E647CB" w:rsidP="00F61DF9">
            <w:pPr>
              <w:pStyle w:val="Heading3"/>
              <w:contextualSpacing w:val="0"/>
              <w:outlineLvl w:val="2"/>
              <w:rPr>
                <w:rFonts w:asciiTheme="majorHAnsi" w:hAnsiTheme="majorHAnsi"/>
                <w:sz w:val="24"/>
              </w:rPr>
            </w:pPr>
            <w:r w:rsidRPr="00C826BA">
              <w:rPr>
                <w:rStyle w:val="SubtleReference"/>
                <w:rFonts w:asciiTheme="majorHAnsi" w:hAnsiTheme="majorHAnsi"/>
                <w:sz w:val="24"/>
              </w:rPr>
              <w:t>D.A.V Public school</w:t>
            </w:r>
            <w:r w:rsidR="00D60BC0" w:rsidRPr="00C826BA">
              <w:rPr>
                <w:rStyle w:val="SubtleReference"/>
                <w:rFonts w:asciiTheme="majorHAnsi" w:hAnsiTheme="majorHAnsi"/>
                <w:sz w:val="24"/>
              </w:rPr>
              <w:t xml:space="preserve"> ,</w:t>
            </w:r>
            <w:r w:rsidRPr="00C826BA">
              <w:rPr>
                <w:rStyle w:val="SubtleReference"/>
                <w:rFonts w:asciiTheme="majorHAnsi" w:hAnsiTheme="majorHAnsi"/>
                <w:sz w:val="24"/>
              </w:rPr>
              <w:t>bhatgaon,</w:t>
            </w:r>
            <w:r w:rsidR="000109D2" w:rsidRPr="00C826BA">
              <w:rPr>
                <w:rStyle w:val="SubtleReference"/>
                <w:rFonts w:asciiTheme="majorHAnsi" w:hAnsiTheme="majorHAnsi"/>
                <w:sz w:val="24"/>
              </w:rPr>
              <w:t>Chhattisgarh</w:t>
            </w:r>
          </w:p>
          <w:p w:rsidR="00F61DF9" w:rsidRPr="00C826BA" w:rsidRDefault="00E647CB" w:rsidP="00F61DF9">
            <w:pPr>
              <w:pStyle w:val="Heading2"/>
              <w:contextualSpacing w:val="0"/>
              <w:outlineLvl w:val="1"/>
              <w:rPr>
                <w:rFonts w:asciiTheme="majorHAnsi" w:hAnsiTheme="majorHAnsi"/>
              </w:rPr>
            </w:pPr>
            <w:r w:rsidRPr="00C826BA">
              <w:rPr>
                <w:rFonts w:asciiTheme="majorHAnsi" w:hAnsiTheme="majorHAnsi"/>
              </w:rPr>
              <w:t>12</w:t>
            </w:r>
            <w:r w:rsidRPr="00C826BA">
              <w:rPr>
                <w:rFonts w:asciiTheme="majorHAnsi" w:hAnsiTheme="majorHAnsi"/>
                <w:vertAlign w:val="superscript"/>
              </w:rPr>
              <w:t>th</w:t>
            </w:r>
            <w:r w:rsidRPr="00C826BA">
              <w:rPr>
                <w:rFonts w:asciiTheme="majorHAnsi" w:hAnsiTheme="majorHAnsi"/>
              </w:rPr>
              <w:t xml:space="preserve"> (2015)</w:t>
            </w:r>
          </w:p>
          <w:p w:rsidR="00E647CB" w:rsidRPr="00C826BA" w:rsidRDefault="00704536" w:rsidP="00F61DF9">
            <w:pPr>
              <w:pStyle w:val="Heading2"/>
              <w:contextualSpacing w:val="0"/>
              <w:outlineLvl w:val="1"/>
              <w:rPr>
                <w:rFonts w:asciiTheme="majorHAnsi" w:hAnsiTheme="majorHAnsi"/>
              </w:rPr>
            </w:pPr>
            <w:r w:rsidRPr="00C826BA">
              <w:rPr>
                <w:rFonts w:asciiTheme="majorHAnsi" w:hAnsiTheme="majorHAnsi"/>
              </w:rPr>
              <w:t>-75.2%</w:t>
            </w:r>
          </w:p>
          <w:p w:rsidR="00F61DF9" w:rsidRPr="00C826BA" w:rsidRDefault="0084527A" w:rsidP="00F61DF9">
            <w:pPr>
              <w:rPr>
                <w:rFonts w:asciiTheme="majorHAnsi" w:hAnsiTheme="majorHAnsi"/>
                <w:sz w:val="24"/>
                <w:szCs w:val="24"/>
              </w:rPr>
            </w:pPr>
            <w:r w:rsidRPr="00C826BA">
              <w:rPr>
                <w:rFonts w:asciiTheme="majorHAnsi" w:hAnsiTheme="majorHAnsi"/>
                <w:sz w:val="24"/>
                <w:szCs w:val="24"/>
              </w:rPr>
              <w:t xml:space="preserve">D.A.V PUBLIC SCHOOL, BHATGAON, CHHATTISGARH </w:t>
            </w:r>
          </w:p>
          <w:p w:rsidR="0084527A" w:rsidRPr="00C826BA" w:rsidRDefault="0084527A" w:rsidP="00F61DF9">
            <w:pPr>
              <w:rPr>
                <w:rFonts w:asciiTheme="majorHAnsi" w:hAnsiTheme="majorHAnsi"/>
                <w:b/>
                <w:bCs/>
                <w:color w:val="1D824C" w:themeColor="accent1"/>
                <w:sz w:val="24"/>
                <w:szCs w:val="24"/>
              </w:rPr>
            </w:pPr>
            <w:r w:rsidRPr="00C826BA">
              <w:rPr>
                <w:rFonts w:asciiTheme="majorHAnsi" w:hAnsiTheme="majorHAnsi"/>
                <w:b/>
                <w:bCs/>
                <w:color w:val="1D824C" w:themeColor="accent1"/>
                <w:sz w:val="24"/>
                <w:szCs w:val="24"/>
              </w:rPr>
              <w:t>10</w:t>
            </w:r>
            <w:r w:rsidRPr="00C826BA">
              <w:rPr>
                <w:rFonts w:asciiTheme="majorHAnsi" w:hAnsiTheme="majorHAnsi"/>
                <w:b/>
                <w:bCs/>
                <w:color w:val="1D824C" w:themeColor="accent1"/>
                <w:sz w:val="24"/>
                <w:szCs w:val="24"/>
                <w:vertAlign w:val="superscript"/>
              </w:rPr>
              <w:t>th</w:t>
            </w:r>
            <w:r w:rsidRPr="00C826BA">
              <w:rPr>
                <w:rFonts w:asciiTheme="majorHAnsi" w:hAnsiTheme="majorHAnsi"/>
                <w:b/>
                <w:bCs/>
                <w:color w:val="1D824C" w:themeColor="accent1"/>
                <w:sz w:val="24"/>
                <w:szCs w:val="24"/>
              </w:rPr>
              <w:t xml:space="preserve"> (2013)</w:t>
            </w:r>
          </w:p>
          <w:p w:rsidR="0084527A" w:rsidRPr="00C826BA" w:rsidRDefault="0084527A" w:rsidP="0084527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826BA">
              <w:rPr>
                <w:rFonts w:asciiTheme="majorHAnsi" w:hAnsiTheme="majorHAnsi"/>
                <w:b/>
                <w:bCs/>
                <w:color w:val="1D824C" w:themeColor="accent1"/>
                <w:sz w:val="24"/>
                <w:szCs w:val="24"/>
              </w:rPr>
              <w:t>-66%</w:t>
            </w:r>
          </w:p>
        </w:tc>
      </w:tr>
    </w:tbl>
    <w:sdt>
      <w:sdtPr>
        <w:alias w:val="Skills:"/>
        <w:tag w:val="Skills:"/>
        <w:id w:val="-1392877668"/>
        <w:placeholder>
          <w:docPart w:val="8F3D8024EA4441D69C62E437DE1AF93A"/>
        </w:placeholder>
        <w:temporary/>
        <w:showingPlcHdr/>
      </w:sdtPr>
      <w:sdtContent>
        <w:p w:rsidR="00486277" w:rsidRPr="00C826BA" w:rsidRDefault="00486277" w:rsidP="00486277">
          <w:pPr>
            <w:pStyle w:val="Heading1"/>
          </w:pPr>
          <w:r w:rsidRPr="00C826BA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/>
      </w:tblPr>
      <w:tblGrid>
        <w:gridCol w:w="4680"/>
        <w:gridCol w:w="4680"/>
      </w:tblGrid>
      <w:tr w:rsidR="003A0632" w:rsidRPr="00C826BA" w:rsidTr="00CF1A49">
        <w:tc>
          <w:tcPr>
            <w:tcW w:w="4675" w:type="dxa"/>
          </w:tcPr>
          <w:p w:rsidR="001E3120" w:rsidRPr="00C826BA" w:rsidRDefault="00704536" w:rsidP="006E1507">
            <w:pPr>
              <w:pStyle w:val="ListBullet"/>
              <w:contextualSpacing w:val="0"/>
              <w:rPr>
                <w:rFonts w:asciiTheme="majorHAnsi" w:hAnsiTheme="majorHAnsi"/>
                <w:sz w:val="24"/>
                <w:szCs w:val="24"/>
              </w:rPr>
            </w:pPr>
            <w:r w:rsidRPr="00C826BA">
              <w:rPr>
                <w:rFonts w:asciiTheme="majorHAnsi" w:hAnsiTheme="majorHAnsi"/>
                <w:sz w:val="24"/>
                <w:szCs w:val="24"/>
              </w:rPr>
              <w:t>Microsoft Word,PowerPoint</w:t>
            </w:r>
          </w:p>
          <w:p w:rsidR="001F4E6D" w:rsidRPr="00C826BA" w:rsidRDefault="00704536" w:rsidP="006E1507">
            <w:pPr>
              <w:pStyle w:val="ListBullet"/>
              <w:contextualSpacing w:val="0"/>
              <w:rPr>
                <w:rFonts w:asciiTheme="majorHAnsi" w:hAnsiTheme="majorHAnsi"/>
                <w:sz w:val="24"/>
                <w:szCs w:val="24"/>
              </w:rPr>
            </w:pPr>
            <w:r w:rsidRPr="00C826BA">
              <w:rPr>
                <w:rFonts w:asciiTheme="majorHAnsi" w:hAnsiTheme="majorHAnsi"/>
                <w:sz w:val="24"/>
                <w:szCs w:val="24"/>
              </w:rPr>
              <w:t>Communication skills(experienced)</w:t>
            </w:r>
          </w:p>
        </w:tc>
        <w:tc>
          <w:tcPr>
            <w:tcW w:w="4675" w:type="dxa"/>
            <w:tcMar>
              <w:left w:w="360" w:type="dxa"/>
            </w:tcMar>
          </w:tcPr>
          <w:p w:rsidR="00D60BC0" w:rsidRPr="00C826BA" w:rsidRDefault="00D60BC0" w:rsidP="00D60BC0">
            <w:pPr>
              <w:pStyle w:val="ListBullet"/>
              <w:rPr>
                <w:rFonts w:asciiTheme="majorHAnsi" w:hAnsiTheme="majorHAnsi"/>
                <w:sz w:val="24"/>
                <w:szCs w:val="24"/>
              </w:rPr>
            </w:pPr>
            <w:r w:rsidRPr="00C826BA">
              <w:rPr>
                <w:rFonts w:asciiTheme="majorHAnsi" w:hAnsiTheme="majorHAnsi"/>
                <w:sz w:val="24"/>
                <w:szCs w:val="24"/>
              </w:rPr>
              <w:t>Typing Skills (experienced)</w:t>
            </w:r>
          </w:p>
          <w:p w:rsidR="001E3120" w:rsidRPr="00C826BA" w:rsidRDefault="00704536" w:rsidP="006E1507">
            <w:pPr>
              <w:pStyle w:val="ListBullet"/>
              <w:contextualSpacing w:val="0"/>
              <w:rPr>
                <w:rFonts w:asciiTheme="majorHAnsi" w:hAnsiTheme="majorHAnsi"/>
                <w:sz w:val="24"/>
                <w:szCs w:val="24"/>
              </w:rPr>
            </w:pPr>
            <w:r w:rsidRPr="00C826BA">
              <w:rPr>
                <w:rFonts w:asciiTheme="majorHAnsi" w:hAnsiTheme="majorHAnsi"/>
                <w:sz w:val="24"/>
                <w:szCs w:val="24"/>
              </w:rPr>
              <w:t>PGDCA</w:t>
            </w:r>
          </w:p>
        </w:tc>
      </w:tr>
    </w:tbl>
    <w:p w:rsidR="00C826BA" w:rsidRDefault="00C826BA" w:rsidP="0062312F">
      <w:pPr>
        <w:pStyle w:val="Heading1"/>
      </w:pPr>
    </w:p>
    <w:sdt>
      <w:sdtPr>
        <w:alias w:val="Activities:"/>
        <w:tag w:val="Activities:"/>
        <w:id w:val="1223332893"/>
        <w:placeholder>
          <w:docPart w:val="4630749C2F2E41E19FDAAA5EE438ACEA"/>
        </w:placeholder>
        <w:temporary/>
        <w:showingPlcHdr/>
      </w:sdtPr>
      <w:sdtContent>
        <w:p w:rsidR="00AD782D" w:rsidRPr="00C826BA" w:rsidRDefault="0062312F" w:rsidP="0062312F">
          <w:pPr>
            <w:pStyle w:val="Heading1"/>
          </w:pPr>
          <w:r w:rsidRPr="00C826BA">
            <w:t>Activities</w:t>
          </w:r>
        </w:p>
      </w:sdtContent>
    </w:sdt>
    <w:p w:rsidR="0060241D" w:rsidRPr="000109D2" w:rsidRDefault="0060241D" w:rsidP="0060241D">
      <w:pPr>
        <w:pStyle w:val="ListParagraph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 w:rsidRPr="00C826BA">
        <w:rPr>
          <w:rFonts w:asciiTheme="majorHAnsi" w:hAnsiTheme="majorHAnsi"/>
          <w:sz w:val="24"/>
          <w:szCs w:val="24"/>
        </w:rPr>
        <w:t>Got various medals at Zonal and School levels in sports</w:t>
      </w:r>
      <w:r w:rsidRPr="000109D2">
        <w:rPr>
          <w:sz w:val="24"/>
          <w:szCs w:val="24"/>
        </w:rPr>
        <w:t>.</w:t>
      </w:r>
    </w:p>
    <w:p w:rsidR="00704536" w:rsidRPr="00C826BA" w:rsidRDefault="0060241D" w:rsidP="006E1507">
      <w:pPr>
        <w:pStyle w:val="ListParagraph"/>
        <w:numPr>
          <w:ilvl w:val="0"/>
          <w:numId w:val="15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C826BA">
        <w:rPr>
          <w:rFonts w:asciiTheme="majorHAnsi" w:hAnsiTheme="majorHAnsi"/>
          <w:sz w:val="24"/>
          <w:szCs w:val="24"/>
        </w:rPr>
        <w:t>Played a leadership role in NSS Camp during schooling</w:t>
      </w:r>
    </w:p>
    <w:p w:rsidR="00DD123C" w:rsidRPr="00C826BA" w:rsidRDefault="00DD123C" w:rsidP="00DD123C">
      <w:pPr>
        <w:spacing w:after="200" w:line="276" w:lineRule="auto"/>
        <w:rPr>
          <w:rFonts w:asciiTheme="majorHAnsi" w:hAnsiTheme="majorHAnsi"/>
          <w:sz w:val="20"/>
          <w:szCs w:val="20"/>
        </w:rPr>
      </w:pPr>
    </w:p>
    <w:p w:rsidR="00704536" w:rsidRPr="00C826BA" w:rsidRDefault="00704536" w:rsidP="00704536">
      <w:pPr>
        <w:pStyle w:val="Heading1"/>
        <w:ind w:right="2243"/>
        <w:rPr>
          <w:b w:val="0"/>
          <w:vertAlign w:val="subscript"/>
        </w:rPr>
      </w:pPr>
      <w:r w:rsidRPr="00C826BA">
        <w:t>SOFT SKILLS</w:t>
      </w:r>
    </w:p>
    <w:p w:rsidR="0060241D" w:rsidRPr="00C826BA" w:rsidRDefault="0060241D" w:rsidP="00704536">
      <w:pPr>
        <w:pStyle w:val="Heading1"/>
        <w:ind w:right="2243"/>
        <w:rPr>
          <w:b w:val="0"/>
          <w:vertAlign w:val="subscript"/>
        </w:rPr>
      </w:pPr>
    </w:p>
    <w:p w:rsidR="00704536" w:rsidRPr="00C826BA" w:rsidRDefault="00704536" w:rsidP="00704536">
      <w:pPr>
        <w:pStyle w:val="Heading1"/>
        <w:ind w:right="2243"/>
        <w:rPr>
          <w:sz w:val="24"/>
          <w:szCs w:val="24"/>
        </w:rPr>
      </w:pPr>
      <w:r w:rsidRPr="00C826BA">
        <w:rPr>
          <w:rFonts w:eastAsia="Arial" w:cs="Arial"/>
          <w:sz w:val="24"/>
          <w:szCs w:val="24"/>
        </w:rPr>
        <w:t xml:space="preserve"> Interpersonal Skills </w:t>
      </w:r>
    </w:p>
    <w:p w:rsidR="00704536" w:rsidRPr="00C826BA" w:rsidRDefault="0060241D" w:rsidP="00704536">
      <w:pPr>
        <w:spacing w:after="270" w:line="261" w:lineRule="auto"/>
        <w:ind w:left="384" w:right="466" w:hanging="10"/>
        <w:rPr>
          <w:rFonts w:asciiTheme="majorHAnsi" w:eastAsia="Arial" w:hAnsiTheme="majorHAnsi" w:cs="Arial"/>
          <w:color w:val="3B3838"/>
          <w:sz w:val="24"/>
          <w:szCs w:val="24"/>
        </w:rPr>
      </w:pPr>
      <w:r w:rsidRPr="00C826BA">
        <w:rPr>
          <w:rFonts w:asciiTheme="majorHAnsi" w:eastAsia="Segoe UI Symbol" w:hAnsiTheme="majorHAnsi" w:cs="Segoe UI Symbol"/>
          <w:color w:val="2E74B5"/>
          <w:sz w:val="24"/>
          <w:szCs w:val="24"/>
        </w:rPr>
        <w:t>-</w:t>
      </w:r>
      <w:r w:rsidR="00704536" w:rsidRPr="00C826BA">
        <w:rPr>
          <w:rFonts w:asciiTheme="majorHAnsi" w:eastAsia="Arial" w:hAnsiTheme="majorHAnsi" w:cs="Arial"/>
          <w:color w:val="3B3838"/>
          <w:sz w:val="24"/>
          <w:szCs w:val="24"/>
        </w:rPr>
        <w:t xml:space="preserve">Verbal </w:t>
      </w:r>
      <w:r w:rsidR="00704536" w:rsidRPr="00C826BA">
        <w:rPr>
          <w:rFonts w:asciiTheme="majorHAnsi" w:eastAsia="Arial" w:hAnsiTheme="majorHAnsi" w:cs="Arial"/>
          <w:sz w:val="24"/>
          <w:szCs w:val="24"/>
        </w:rPr>
        <w:t>and</w:t>
      </w:r>
      <w:r w:rsidR="00704536" w:rsidRPr="00C826BA">
        <w:rPr>
          <w:rFonts w:asciiTheme="majorHAnsi" w:eastAsia="Arial" w:hAnsiTheme="majorHAnsi" w:cs="Arial"/>
          <w:color w:val="3B3838"/>
          <w:sz w:val="24"/>
          <w:szCs w:val="24"/>
        </w:rPr>
        <w:t xml:space="preserve"> Written Communication Skills. </w:t>
      </w:r>
    </w:p>
    <w:p w:rsidR="0060241D" w:rsidRPr="00C826BA" w:rsidRDefault="0060241D" w:rsidP="00704536">
      <w:pPr>
        <w:spacing w:after="270" w:line="261" w:lineRule="auto"/>
        <w:ind w:left="384" w:right="466" w:hanging="10"/>
        <w:rPr>
          <w:rFonts w:asciiTheme="majorHAnsi" w:hAnsiTheme="majorHAnsi"/>
          <w:sz w:val="24"/>
          <w:szCs w:val="24"/>
        </w:rPr>
      </w:pPr>
      <w:r w:rsidRPr="00C826BA">
        <w:rPr>
          <w:rFonts w:asciiTheme="majorHAnsi" w:hAnsiTheme="majorHAnsi"/>
          <w:sz w:val="24"/>
          <w:szCs w:val="24"/>
        </w:rPr>
        <w:t xml:space="preserve">-Learning Agility </w:t>
      </w:r>
    </w:p>
    <w:p w:rsidR="0060241D" w:rsidRPr="00C826BA" w:rsidRDefault="0060241D" w:rsidP="00704536">
      <w:pPr>
        <w:spacing w:after="270" w:line="261" w:lineRule="auto"/>
        <w:ind w:left="384" w:right="466" w:hanging="10"/>
        <w:rPr>
          <w:rFonts w:asciiTheme="majorHAnsi" w:hAnsiTheme="majorHAnsi"/>
          <w:sz w:val="24"/>
          <w:szCs w:val="24"/>
        </w:rPr>
      </w:pPr>
      <w:r w:rsidRPr="00C826BA">
        <w:rPr>
          <w:rFonts w:asciiTheme="majorHAnsi" w:hAnsiTheme="majorHAnsi"/>
          <w:sz w:val="24"/>
          <w:szCs w:val="24"/>
        </w:rPr>
        <w:t>-Critical thinking and</w:t>
      </w:r>
      <w:r w:rsidR="00CC7CA9" w:rsidRPr="00C826BA">
        <w:rPr>
          <w:rFonts w:asciiTheme="majorHAnsi" w:hAnsiTheme="majorHAnsi"/>
          <w:sz w:val="24"/>
          <w:szCs w:val="24"/>
        </w:rPr>
        <w:t xml:space="preserve"> </w:t>
      </w:r>
      <w:r w:rsidRPr="00C826BA">
        <w:rPr>
          <w:rFonts w:asciiTheme="majorHAnsi" w:hAnsiTheme="majorHAnsi"/>
          <w:sz w:val="24"/>
          <w:szCs w:val="24"/>
        </w:rPr>
        <w:t>problem-solving</w:t>
      </w:r>
    </w:p>
    <w:p w:rsidR="0060241D" w:rsidRPr="00C826BA" w:rsidRDefault="0060241D" w:rsidP="00704536">
      <w:pPr>
        <w:spacing w:after="270" w:line="261" w:lineRule="auto"/>
        <w:ind w:left="384" w:right="466" w:hanging="10"/>
        <w:rPr>
          <w:rFonts w:asciiTheme="majorHAnsi" w:hAnsiTheme="majorHAnsi"/>
          <w:sz w:val="24"/>
          <w:szCs w:val="24"/>
        </w:rPr>
      </w:pPr>
      <w:r w:rsidRPr="00C826BA">
        <w:rPr>
          <w:rFonts w:asciiTheme="majorHAnsi" w:hAnsiTheme="majorHAnsi"/>
          <w:sz w:val="24"/>
          <w:szCs w:val="24"/>
        </w:rPr>
        <w:t>-Planning and strategy</w:t>
      </w:r>
    </w:p>
    <w:p w:rsidR="00704536" w:rsidRPr="00C826BA" w:rsidRDefault="0060241D" w:rsidP="00704536">
      <w:pPr>
        <w:ind w:left="399" w:hanging="10"/>
        <w:rPr>
          <w:rFonts w:asciiTheme="majorHAnsi" w:hAnsiTheme="majorHAnsi"/>
          <w:sz w:val="24"/>
          <w:szCs w:val="24"/>
        </w:rPr>
      </w:pPr>
      <w:r w:rsidRPr="00C826BA">
        <w:rPr>
          <w:rFonts w:asciiTheme="majorHAnsi" w:eastAsia="Arial" w:hAnsiTheme="majorHAnsi" w:cs="Arial"/>
          <w:sz w:val="24"/>
          <w:szCs w:val="24"/>
        </w:rPr>
        <w:t>-</w:t>
      </w:r>
      <w:r w:rsidR="00704536" w:rsidRPr="00C826BA">
        <w:rPr>
          <w:rFonts w:asciiTheme="majorHAnsi" w:eastAsia="Arial" w:hAnsiTheme="majorHAnsi" w:cs="Arial"/>
          <w:sz w:val="24"/>
          <w:szCs w:val="24"/>
        </w:rPr>
        <w:t xml:space="preserve">Adaptive Leadership </w:t>
      </w:r>
    </w:p>
    <w:p w:rsidR="00704536" w:rsidRPr="00C826BA" w:rsidRDefault="00704536" w:rsidP="00704536">
      <w:pPr>
        <w:spacing w:after="62"/>
        <w:ind w:left="106"/>
        <w:rPr>
          <w:rFonts w:asciiTheme="majorHAnsi" w:hAnsiTheme="majorHAnsi"/>
        </w:rPr>
      </w:pPr>
      <w:r w:rsidRPr="00C826BA">
        <w:rPr>
          <w:rFonts w:asciiTheme="majorHAnsi" w:eastAsia="Arial" w:hAnsiTheme="majorHAnsi" w:cs="Arial"/>
          <w:sz w:val="12"/>
        </w:rPr>
        <w:tab/>
      </w:r>
      <w:r w:rsidRPr="00C826BA">
        <w:rPr>
          <w:rFonts w:asciiTheme="majorHAnsi" w:eastAsia="Arial" w:hAnsiTheme="majorHAnsi" w:cs="Arial"/>
          <w:sz w:val="12"/>
        </w:rPr>
        <w:tab/>
      </w:r>
    </w:p>
    <w:p w:rsidR="00DD123C" w:rsidRPr="00C826BA" w:rsidRDefault="00DD123C" w:rsidP="006E1507">
      <w:pPr>
        <w:rPr>
          <w:rFonts w:asciiTheme="majorHAnsi" w:hAnsiTheme="majorHAnsi"/>
          <w:b/>
          <w:bCs/>
          <w:sz w:val="32"/>
          <w:szCs w:val="32"/>
        </w:rPr>
      </w:pPr>
      <w:r w:rsidRPr="00C826BA">
        <w:rPr>
          <w:rFonts w:asciiTheme="majorHAnsi" w:hAnsiTheme="majorHAnsi"/>
          <w:b/>
          <w:bCs/>
          <w:sz w:val="32"/>
          <w:szCs w:val="32"/>
        </w:rPr>
        <w:t>Languages</w:t>
      </w:r>
    </w:p>
    <w:p w:rsidR="00DD123C" w:rsidRPr="00C826BA" w:rsidRDefault="00DD123C" w:rsidP="006E1507">
      <w:pPr>
        <w:rPr>
          <w:rFonts w:asciiTheme="majorHAnsi" w:hAnsiTheme="majorHAnsi"/>
          <w:sz w:val="24"/>
          <w:szCs w:val="24"/>
        </w:rPr>
      </w:pPr>
      <w:r w:rsidRPr="00C826BA">
        <w:rPr>
          <w:rFonts w:asciiTheme="majorHAnsi" w:hAnsiTheme="majorHAnsi"/>
          <w:b/>
          <w:bCs/>
          <w:sz w:val="24"/>
          <w:szCs w:val="24"/>
        </w:rPr>
        <w:t>*</w:t>
      </w:r>
      <w:r w:rsidRPr="00C826BA">
        <w:rPr>
          <w:rFonts w:asciiTheme="majorHAnsi" w:hAnsiTheme="majorHAnsi"/>
          <w:sz w:val="24"/>
          <w:szCs w:val="24"/>
        </w:rPr>
        <w:t xml:space="preserve">English - </w:t>
      </w:r>
      <w:r w:rsidRPr="00C826BA">
        <w:rPr>
          <w:rFonts w:asciiTheme="majorHAnsi" w:hAnsiTheme="majorHAnsi"/>
          <w:b/>
          <w:bCs/>
          <w:sz w:val="24"/>
          <w:szCs w:val="24"/>
        </w:rPr>
        <w:t>Read</w:t>
      </w:r>
      <w:r w:rsidRPr="00C826BA">
        <w:rPr>
          <w:rFonts w:asciiTheme="majorHAnsi" w:hAnsiTheme="majorHAnsi"/>
          <w:sz w:val="24"/>
          <w:szCs w:val="24"/>
        </w:rPr>
        <w:t xml:space="preserve">, </w:t>
      </w:r>
      <w:r w:rsidRPr="00C826BA">
        <w:rPr>
          <w:rFonts w:asciiTheme="majorHAnsi" w:hAnsiTheme="majorHAnsi"/>
          <w:b/>
          <w:bCs/>
          <w:sz w:val="24"/>
          <w:szCs w:val="24"/>
        </w:rPr>
        <w:t>Write, Speak</w:t>
      </w:r>
    </w:p>
    <w:p w:rsidR="00DD123C" w:rsidRPr="00C826BA" w:rsidRDefault="00DD123C" w:rsidP="006E1507">
      <w:pPr>
        <w:rPr>
          <w:rFonts w:asciiTheme="majorHAnsi" w:hAnsiTheme="majorHAnsi"/>
          <w:sz w:val="24"/>
          <w:szCs w:val="24"/>
        </w:rPr>
      </w:pPr>
      <w:r w:rsidRPr="00C826BA">
        <w:rPr>
          <w:rFonts w:asciiTheme="majorHAnsi" w:hAnsiTheme="majorHAnsi"/>
          <w:b/>
          <w:bCs/>
          <w:sz w:val="24"/>
          <w:szCs w:val="24"/>
        </w:rPr>
        <w:t xml:space="preserve">* </w:t>
      </w:r>
      <w:r w:rsidRPr="00C826BA">
        <w:rPr>
          <w:rFonts w:asciiTheme="majorHAnsi" w:hAnsiTheme="majorHAnsi"/>
          <w:sz w:val="24"/>
          <w:szCs w:val="24"/>
        </w:rPr>
        <w:t xml:space="preserve">Odia     - </w:t>
      </w:r>
      <w:r w:rsidRPr="00C826BA">
        <w:rPr>
          <w:rFonts w:asciiTheme="majorHAnsi" w:hAnsiTheme="majorHAnsi"/>
          <w:b/>
          <w:bCs/>
          <w:sz w:val="24"/>
          <w:szCs w:val="24"/>
        </w:rPr>
        <w:t>Speak</w:t>
      </w:r>
    </w:p>
    <w:p w:rsidR="00704536" w:rsidRPr="00C826BA" w:rsidRDefault="00DD123C" w:rsidP="006E1507">
      <w:pPr>
        <w:rPr>
          <w:rFonts w:asciiTheme="majorHAnsi" w:hAnsiTheme="majorHAnsi"/>
          <w:b/>
          <w:bCs/>
          <w:sz w:val="24"/>
          <w:szCs w:val="24"/>
        </w:rPr>
      </w:pPr>
      <w:r w:rsidRPr="00C826BA">
        <w:rPr>
          <w:rFonts w:asciiTheme="majorHAnsi" w:hAnsiTheme="majorHAnsi"/>
          <w:b/>
          <w:bCs/>
          <w:sz w:val="24"/>
          <w:szCs w:val="24"/>
        </w:rPr>
        <w:t>*</w:t>
      </w:r>
      <w:r w:rsidRPr="00C826BA">
        <w:rPr>
          <w:rFonts w:asciiTheme="majorHAnsi" w:hAnsiTheme="majorHAnsi"/>
          <w:sz w:val="24"/>
          <w:szCs w:val="24"/>
        </w:rPr>
        <w:t xml:space="preserve">Hindi    - </w:t>
      </w:r>
      <w:r w:rsidRPr="00C826BA">
        <w:rPr>
          <w:rFonts w:asciiTheme="majorHAnsi" w:hAnsiTheme="majorHAnsi"/>
          <w:b/>
          <w:bCs/>
          <w:sz w:val="24"/>
          <w:szCs w:val="24"/>
        </w:rPr>
        <w:t>Read, Write, Speak</w:t>
      </w:r>
    </w:p>
    <w:p w:rsidR="00DD123C" w:rsidRPr="000109D2" w:rsidRDefault="00DD123C" w:rsidP="006E1507">
      <w:pPr>
        <w:rPr>
          <w:b/>
          <w:bCs/>
          <w:sz w:val="24"/>
          <w:szCs w:val="24"/>
        </w:rPr>
      </w:pPr>
    </w:p>
    <w:p w:rsidR="00DD123C" w:rsidRPr="000109D2" w:rsidRDefault="00DD123C" w:rsidP="006E1507">
      <w:pPr>
        <w:rPr>
          <w:rFonts w:asciiTheme="majorHAnsi" w:hAnsiTheme="majorHAnsi"/>
          <w:b/>
          <w:bCs/>
          <w:sz w:val="32"/>
          <w:szCs w:val="32"/>
        </w:rPr>
      </w:pPr>
      <w:r w:rsidRPr="000109D2">
        <w:rPr>
          <w:rFonts w:asciiTheme="majorHAnsi" w:hAnsiTheme="majorHAnsi"/>
          <w:b/>
          <w:bCs/>
          <w:sz w:val="32"/>
          <w:szCs w:val="32"/>
        </w:rPr>
        <w:t xml:space="preserve">Personal Details </w:t>
      </w:r>
    </w:p>
    <w:p w:rsidR="000109D2" w:rsidRPr="000109D2" w:rsidRDefault="000109D2" w:rsidP="006E1507">
      <w:pPr>
        <w:rPr>
          <w:sz w:val="24"/>
          <w:szCs w:val="24"/>
        </w:rPr>
      </w:pPr>
      <w:r w:rsidRPr="000109D2">
        <w:rPr>
          <w:sz w:val="24"/>
          <w:szCs w:val="24"/>
        </w:rPr>
        <w:t>Date of Birth: 10/02/1998</w:t>
      </w:r>
    </w:p>
    <w:p w:rsidR="000109D2" w:rsidRPr="000109D2" w:rsidRDefault="000109D2" w:rsidP="006E1507">
      <w:pPr>
        <w:rPr>
          <w:sz w:val="24"/>
          <w:szCs w:val="24"/>
        </w:rPr>
      </w:pPr>
      <w:r w:rsidRPr="000109D2">
        <w:rPr>
          <w:sz w:val="24"/>
          <w:szCs w:val="24"/>
        </w:rPr>
        <w:t xml:space="preserve">Marital Status: Single </w:t>
      </w:r>
    </w:p>
    <w:p w:rsidR="000109D2" w:rsidRPr="000109D2" w:rsidRDefault="000109D2" w:rsidP="006E1507">
      <w:pPr>
        <w:rPr>
          <w:rFonts w:asciiTheme="majorHAnsi" w:hAnsiTheme="majorHAnsi"/>
          <w:b/>
          <w:bCs/>
          <w:sz w:val="24"/>
          <w:szCs w:val="24"/>
        </w:rPr>
      </w:pPr>
      <w:r w:rsidRPr="000109D2">
        <w:rPr>
          <w:sz w:val="24"/>
          <w:szCs w:val="24"/>
        </w:rPr>
        <w:t>Nationality: Indian</w:t>
      </w:r>
    </w:p>
    <w:p w:rsidR="000109D2" w:rsidRPr="00DD123C" w:rsidRDefault="000109D2" w:rsidP="006E1507">
      <w:pPr>
        <w:rPr>
          <w:rFonts w:asciiTheme="majorHAnsi" w:hAnsiTheme="majorHAnsi"/>
          <w:sz w:val="28"/>
          <w:szCs w:val="28"/>
        </w:rPr>
      </w:pPr>
    </w:p>
    <w:sectPr w:rsidR="000109D2" w:rsidRPr="00DD123C" w:rsidSect="005A1B10">
      <w:footerReference w:type="default" r:id="rId19"/>
      <w:headerReference w:type="first" r:id="rId2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844" w:rsidRDefault="00981844" w:rsidP="0068194B">
      <w:r>
        <w:separator/>
      </w:r>
    </w:p>
    <w:p w:rsidR="00981844" w:rsidRDefault="00981844"/>
    <w:p w:rsidR="00981844" w:rsidRDefault="00981844"/>
  </w:endnote>
  <w:endnote w:type="continuationSeparator" w:id="1">
    <w:p w:rsidR="00981844" w:rsidRDefault="00981844" w:rsidP="0068194B">
      <w:r>
        <w:continuationSeparator/>
      </w:r>
    </w:p>
    <w:p w:rsidR="00981844" w:rsidRDefault="00981844"/>
    <w:p w:rsidR="00981844" w:rsidRDefault="0098184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DD72FD">
        <w:pPr>
          <w:pStyle w:val="Footer"/>
        </w:pPr>
        <w:r>
          <w:fldChar w:fldCharType="begin"/>
        </w:r>
        <w:r w:rsidR="002B2958">
          <w:instrText xml:space="preserve"> PAGE   \* MERGEFORMAT </w:instrText>
        </w:r>
        <w:r>
          <w:fldChar w:fldCharType="separate"/>
        </w:r>
        <w:r w:rsidR="009908D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844" w:rsidRDefault="00981844" w:rsidP="0068194B">
      <w:r>
        <w:separator/>
      </w:r>
    </w:p>
    <w:p w:rsidR="00981844" w:rsidRDefault="00981844"/>
    <w:p w:rsidR="00981844" w:rsidRDefault="00981844"/>
  </w:footnote>
  <w:footnote w:type="continuationSeparator" w:id="1">
    <w:p w:rsidR="00981844" w:rsidRDefault="00981844" w:rsidP="0068194B">
      <w:r>
        <w:continuationSeparator/>
      </w:r>
    </w:p>
    <w:p w:rsidR="00981844" w:rsidRDefault="00981844"/>
    <w:p w:rsidR="00981844" w:rsidRDefault="0098184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D54" w:rsidRPr="004E01EB" w:rsidRDefault="00DD72FD" w:rsidP="005A1B10">
    <w:pPr>
      <w:pStyle w:val="Header"/>
    </w:pPr>
    <w:r>
      <w:rPr>
        <w:noProof/>
      </w:rPr>
      <w:pict>
        <v:line id="Straight Connector 5" o:spid="_x0000_s1026" alt="&quot;&quot;" style="position:absolute;z-index:-251658752;visibility:visible;mso-width-percent:1000;mso-top-percent:173;mso-position-horizontal:center;mso-position-horizontal-relative:page;mso-position-vertical-relative:page;mso-width-percent:1000;mso-top-percent:173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<v:stroke joinstyle="miter"/>
          <w10:wrap anchorx="page" anchory="pag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3C23181"/>
    <w:multiLevelType w:val="multilevel"/>
    <w:tmpl w:val="D512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28C24E0F"/>
    <w:multiLevelType w:val="hybridMultilevel"/>
    <w:tmpl w:val="D2E4FD42"/>
    <w:lvl w:ilvl="0" w:tplc="14FEB8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79130FF4"/>
    <w:multiLevelType w:val="hybridMultilevel"/>
    <w:tmpl w:val="35987A56"/>
    <w:lvl w:ilvl="0" w:tplc="A4B06A7A">
      <w:numFmt w:val="bullet"/>
      <w:lvlText w:val="-"/>
      <w:lvlJc w:val="left"/>
      <w:pPr>
        <w:ind w:left="408" w:hanging="360"/>
      </w:pPr>
      <w:rPr>
        <w:rFonts w:ascii="Calibri" w:eastAsiaTheme="maj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2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attachedTemplate r:id="rId1"/>
  <w:defaultTabStop w:val="720"/>
  <w:characterSpacingControl w:val="doNotCompress"/>
  <w:hdrShapeDefaults>
    <o:shapedefaults v:ext="edit" spidmax="1638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8E5D11"/>
    <w:rsid w:val="000001EF"/>
    <w:rsid w:val="00007322"/>
    <w:rsid w:val="00007728"/>
    <w:rsid w:val="000109D2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0487"/>
    <w:rsid w:val="001427E1"/>
    <w:rsid w:val="00163668"/>
    <w:rsid w:val="00171566"/>
    <w:rsid w:val="00174676"/>
    <w:rsid w:val="001755A8"/>
    <w:rsid w:val="001824A8"/>
    <w:rsid w:val="00184014"/>
    <w:rsid w:val="00192008"/>
    <w:rsid w:val="001B73A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395D"/>
    <w:rsid w:val="003A6ADF"/>
    <w:rsid w:val="003B5928"/>
    <w:rsid w:val="003C66D3"/>
    <w:rsid w:val="003D380F"/>
    <w:rsid w:val="003E160D"/>
    <w:rsid w:val="003E4EB5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5FE4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9506B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241D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04536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43EF"/>
    <w:rsid w:val="007C0566"/>
    <w:rsid w:val="007C606B"/>
    <w:rsid w:val="007E6A61"/>
    <w:rsid w:val="00801140"/>
    <w:rsid w:val="00803404"/>
    <w:rsid w:val="00810863"/>
    <w:rsid w:val="00834955"/>
    <w:rsid w:val="0084527A"/>
    <w:rsid w:val="00855B59"/>
    <w:rsid w:val="00860461"/>
    <w:rsid w:val="0086487C"/>
    <w:rsid w:val="00865C66"/>
    <w:rsid w:val="00870B20"/>
    <w:rsid w:val="008829F8"/>
    <w:rsid w:val="00885897"/>
    <w:rsid w:val="008A6538"/>
    <w:rsid w:val="008C7056"/>
    <w:rsid w:val="008E5D11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1844"/>
    <w:rsid w:val="0098506E"/>
    <w:rsid w:val="009908D8"/>
    <w:rsid w:val="009A44CE"/>
    <w:rsid w:val="009C4DFC"/>
    <w:rsid w:val="009D2620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234E"/>
    <w:rsid w:val="00A93A5D"/>
    <w:rsid w:val="00AB32F8"/>
    <w:rsid w:val="00AB610B"/>
    <w:rsid w:val="00AC3397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5470E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600A"/>
    <w:rsid w:val="00C57FC6"/>
    <w:rsid w:val="00C66A7D"/>
    <w:rsid w:val="00C779DA"/>
    <w:rsid w:val="00C814F7"/>
    <w:rsid w:val="00C826BA"/>
    <w:rsid w:val="00CA4B4D"/>
    <w:rsid w:val="00CB35C3"/>
    <w:rsid w:val="00CC7CA9"/>
    <w:rsid w:val="00CD323D"/>
    <w:rsid w:val="00CE4030"/>
    <w:rsid w:val="00CE64B3"/>
    <w:rsid w:val="00CF1A49"/>
    <w:rsid w:val="00CF3F58"/>
    <w:rsid w:val="00D0630C"/>
    <w:rsid w:val="00D243A9"/>
    <w:rsid w:val="00D305E5"/>
    <w:rsid w:val="00D37CD3"/>
    <w:rsid w:val="00D60BC0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123C"/>
    <w:rsid w:val="00DD72FD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47CB"/>
    <w:rsid w:val="00E70240"/>
    <w:rsid w:val="00E71E6B"/>
    <w:rsid w:val="00E81CC5"/>
    <w:rsid w:val="00E85A87"/>
    <w:rsid w:val="00E85B4A"/>
    <w:rsid w:val="00E9528E"/>
    <w:rsid w:val="00EA5099"/>
    <w:rsid w:val="00EA617C"/>
    <w:rsid w:val="00EC1351"/>
    <w:rsid w:val="00EC4213"/>
    <w:rsid w:val="00EC4CBF"/>
    <w:rsid w:val="00EE2CA8"/>
    <w:rsid w:val="00EF17E8"/>
    <w:rsid w:val="00EF51D9"/>
    <w:rsid w:val="00F011AB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customStyle="1" w:styleId="ColorfulGrid1">
    <w:name w:val="Colorful Grid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customStyle="1" w:styleId="ColorfulList1">
    <w:name w:val="Colorful List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customStyle="1" w:styleId="LightGrid1">
    <w:name w:val="Light Grid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customStyle="1" w:styleId="LightList1">
    <w:name w:val="Light List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MediumGrid11">
    <w:name w:val="Medium Grid 1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customStyle="1" w:styleId="MediumGrid21">
    <w:name w:val="Medium Grid 2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customStyle="1" w:styleId="MediumList11">
    <w:name w:val="Medium List 1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customStyle="1" w:styleId="MediumList21">
    <w:name w:val="Medium List 2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5D1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1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NUL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public-profile/settings?trk=d_flagship3_profile_self_view_public_profile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NULL"/><Relationship Id="rId5" Type="http://schemas.openxmlformats.org/officeDocument/2006/relationships/webSettings" Target="webSettings.xml"/><Relationship Id="rId15" Type="http://schemas.openxmlformats.org/officeDocument/2006/relationships/image" Target="NUL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Kumari90pinky@gmail.com" TargetMode="Externa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CB88B68D76A485AB99E4F822C3A6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51739-BBF8-4C6D-BDBB-A6FE2046BBFA}"/>
      </w:docPartPr>
      <w:docPartBody>
        <w:p w:rsidR="00FC544C" w:rsidRDefault="009E3966">
          <w:pPr>
            <w:pStyle w:val="CCB88B68D76A485AB99E4F822C3A6D1D"/>
          </w:pPr>
          <w:r w:rsidRPr="00CF1A49">
            <w:t>Experience</w:t>
          </w:r>
        </w:p>
      </w:docPartBody>
    </w:docPart>
    <w:docPart>
      <w:docPartPr>
        <w:name w:val="709B24265C35472095077B4B93058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09AB1-7102-4D81-9803-E9AF3CC52D07}"/>
      </w:docPartPr>
      <w:docPartBody>
        <w:p w:rsidR="00FC544C" w:rsidRDefault="009E3966">
          <w:pPr>
            <w:pStyle w:val="709B24265C35472095077B4B9305812D"/>
          </w:pPr>
          <w:r w:rsidRPr="00CF1A49">
            <w:t>Education</w:t>
          </w:r>
        </w:p>
      </w:docPartBody>
    </w:docPart>
    <w:docPart>
      <w:docPartPr>
        <w:name w:val="8F3D8024EA4441D69C62E437DE1AF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5C5A8-2012-4789-8A9F-45BCACA34EAE}"/>
      </w:docPartPr>
      <w:docPartBody>
        <w:p w:rsidR="00FC544C" w:rsidRDefault="009E3966">
          <w:pPr>
            <w:pStyle w:val="8F3D8024EA4441D69C62E437DE1AF93A"/>
          </w:pPr>
          <w:r w:rsidRPr="00CF1A49">
            <w:t>Skills</w:t>
          </w:r>
        </w:p>
      </w:docPartBody>
    </w:docPart>
    <w:docPart>
      <w:docPartPr>
        <w:name w:val="4630749C2F2E41E19FDAAA5EE438A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39E0A-BA0C-4FD5-8C4A-C621C0BAB16C}"/>
      </w:docPartPr>
      <w:docPartBody>
        <w:p w:rsidR="00FC544C" w:rsidRDefault="009E3966">
          <w:pPr>
            <w:pStyle w:val="4630749C2F2E41E19FDAAA5EE438ACEA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E3966"/>
    <w:rsid w:val="00003180"/>
    <w:rsid w:val="00747504"/>
    <w:rsid w:val="009E3966"/>
    <w:rsid w:val="00A00E18"/>
    <w:rsid w:val="00D52A1C"/>
    <w:rsid w:val="00E14097"/>
    <w:rsid w:val="00ED5E42"/>
    <w:rsid w:val="00FC54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CE0D5B6BA74CCDB45FF970BB152608">
    <w:name w:val="32CE0D5B6BA74CCDB45FF970BB152608"/>
    <w:rsid w:val="00FC544C"/>
  </w:style>
  <w:style w:type="character" w:styleId="IntenseEmphasis">
    <w:name w:val="Intense Emphasis"/>
    <w:basedOn w:val="DefaultParagraphFont"/>
    <w:uiPriority w:val="2"/>
    <w:rsid w:val="00FC544C"/>
    <w:rPr>
      <w:b/>
      <w:iCs/>
      <w:color w:val="262626" w:themeColor="text1" w:themeTint="D9"/>
    </w:rPr>
  </w:style>
  <w:style w:type="paragraph" w:customStyle="1" w:styleId="26007D03F9154E9A8C0CE4B3E757D2F0">
    <w:name w:val="26007D03F9154E9A8C0CE4B3E757D2F0"/>
    <w:rsid w:val="00FC544C"/>
  </w:style>
  <w:style w:type="paragraph" w:customStyle="1" w:styleId="D9B11CD15F4B40328CE51FE3E23261A3">
    <w:name w:val="D9B11CD15F4B40328CE51FE3E23261A3"/>
    <w:rsid w:val="00FC544C"/>
  </w:style>
  <w:style w:type="paragraph" w:customStyle="1" w:styleId="D89F915F11D94AB283FC1202451FD5F3">
    <w:name w:val="D89F915F11D94AB283FC1202451FD5F3"/>
    <w:rsid w:val="00FC544C"/>
  </w:style>
  <w:style w:type="paragraph" w:customStyle="1" w:styleId="BE91866EAA604FB28DF0E635966C04A9">
    <w:name w:val="BE91866EAA604FB28DF0E635966C04A9"/>
    <w:rsid w:val="00FC544C"/>
  </w:style>
  <w:style w:type="paragraph" w:customStyle="1" w:styleId="F351D7BC46C343659012ADB70E68CF65">
    <w:name w:val="F351D7BC46C343659012ADB70E68CF65"/>
    <w:rsid w:val="00FC544C"/>
  </w:style>
  <w:style w:type="paragraph" w:customStyle="1" w:styleId="1C6BFBD49517474189275A0669BC2C2C">
    <w:name w:val="1C6BFBD49517474189275A0669BC2C2C"/>
    <w:rsid w:val="00FC544C"/>
  </w:style>
  <w:style w:type="paragraph" w:customStyle="1" w:styleId="AE190DC35A874C67949E369AFCAE0FDD">
    <w:name w:val="AE190DC35A874C67949E369AFCAE0FDD"/>
    <w:rsid w:val="00FC544C"/>
  </w:style>
  <w:style w:type="paragraph" w:customStyle="1" w:styleId="7729E836A0F842BA8CA9E3B17691965D">
    <w:name w:val="7729E836A0F842BA8CA9E3B17691965D"/>
    <w:rsid w:val="00FC544C"/>
  </w:style>
  <w:style w:type="paragraph" w:customStyle="1" w:styleId="9942755583BF4593847289FEF2A13CB3">
    <w:name w:val="9942755583BF4593847289FEF2A13CB3"/>
    <w:rsid w:val="00FC544C"/>
  </w:style>
  <w:style w:type="paragraph" w:customStyle="1" w:styleId="3B1D883E34984713A8F7AFD69C3B185A">
    <w:name w:val="3B1D883E34984713A8F7AFD69C3B185A"/>
    <w:rsid w:val="00FC544C"/>
  </w:style>
  <w:style w:type="paragraph" w:customStyle="1" w:styleId="CCB88B68D76A485AB99E4F822C3A6D1D">
    <w:name w:val="CCB88B68D76A485AB99E4F822C3A6D1D"/>
    <w:rsid w:val="00FC544C"/>
  </w:style>
  <w:style w:type="paragraph" w:customStyle="1" w:styleId="3C95064B429D4143A8D4DDAF64548E9C">
    <w:name w:val="3C95064B429D4143A8D4DDAF64548E9C"/>
    <w:rsid w:val="00FC544C"/>
  </w:style>
  <w:style w:type="paragraph" w:customStyle="1" w:styleId="3D0039B726F049078998ED324E7CE3C0">
    <w:name w:val="3D0039B726F049078998ED324E7CE3C0"/>
    <w:rsid w:val="00FC544C"/>
  </w:style>
  <w:style w:type="paragraph" w:customStyle="1" w:styleId="5B2EDD18183E49DFBAF73F38BEF8FBC0">
    <w:name w:val="5B2EDD18183E49DFBAF73F38BEF8FBC0"/>
    <w:rsid w:val="00FC544C"/>
  </w:style>
  <w:style w:type="character" w:styleId="SubtleReference">
    <w:name w:val="Subtle Reference"/>
    <w:basedOn w:val="DefaultParagraphFont"/>
    <w:uiPriority w:val="10"/>
    <w:qFormat/>
    <w:rsid w:val="00FC544C"/>
    <w:rPr>
      <w:b/>
      <w:caps w:val="0"/>
      <w:smallCaps/>
      <w:color w:val="595959" w:themeColor="text1" w:themeTint="A6"/>
    </w:rPr>
  </w:style>
  <w:style w:type="paragraph" w:customStyle="1" w:styleId="68DEF8EF680A4F6BABAC16FDB06E9A7D">
    <w:name w:val="68DEF8EF680A4F6BABAC16FDB06E9A7D"/>
    <w:rsid w:val="00FC544C"/>
  </w:style>
  <w:style w:type="paragraph" w:customStyle="1" w:styleId="AAE05D94AAEC4053932FACFE4EF3D6BF">
    <w:name w:val="AAE05D94AAEC4053932FACFE4EF3D6BF"/>
    <w:rsid w:val="00FC544C"/>
  </w:style>
  <w:style w:type="paragraph" w:customStyle="1" w:styleId="0BFBBF8D8B704C7CBEF7C295E3ED5EA7">
    <w:name w:val="0BFBBF8D8B704C7CBEF7C295E3ED5EA7"/>
    <w:rsid w:val="00FC544C"/>
  </w:style>
  <w:style w:type="paragraph" w:customStyle="1" w:styleId="BFC6ED5AAA1141B49F9A38A9DA00EE1D">
    <w:name w:val="BFC6ED5AAA1141B49F9A38A9DA00EE1D"/>
    <w:rsid w:val="00FC544C"/>
  </w:style>
  <w:style w:type="paragraph" w:customStyle="1" w:styleId="350C3DFAF5BA47E78ACBAA90C447CE65">
    <w:name w:val="350C3DFAF5BA47E78ACBAA90C447CE65"/>
    <w:rsid w:val="00FC544C"/>
  </w:style>
  <w:style w:type="paragraph" w:customStyle="1" w:styleId="DBFCB0FD42DF40CB9DBA48F902C0B014">
    <w:name w:val="DBFCB0FD42DF40CB9DBA48F902C0B014"/>
    <w:rsid w:val="00FC544C"/>
  </w:style>
  <w:style w:type="paragraph" w:customStyle="1" w:styleId="C25D4CADF9A243AC8E9CEDB9C0C9824D">
    <w:name w:val="C25D4CADF9A243AC8E9CEDB9C0C9824D"/>
    <w:rsid w:val="00FC544C"/>
  </w:style>
  <w:style w:type="paragraph" w:customStyle="1" w:styleId="709B24265C35472095077B4B9305812D">
    <w:name w:val="709B24265C35472095077B4B9305812D"/>
    <w:rsid w:val="00FC544C"/>
  </w:style>
  <w:style w:type="paragraph" w:customStyle="1" w:styleId="C655F9F5E91D4F79AAFAB416E7DBD8DA">
    <w:name w:val="C655F9F5E91D4F79AAFAB416E7DBD8DA"/>
    <w:rsid w:val="00FC544C"/>
  </w:style>
  <w:style w:type="paragraph" w:customStyle="1" w:styleId="DC55B052E2804A189BB1D13F1F1CEF22">
    <w:name w:val="DC55B052E2804A189BB1D13F1F1CEF22"/>
    <w:rsid w:val="00FC544C"/>
  </w:style>
  <w:style w:type="paragraph" w:customStyle="1" w:styleId="AE06F474702C4574A368B2DAF0C2B011">
    <w:name w:val="AE06F474702C4574A368B2DAF0C2B011"/>
    <w:rsid w:val="00FC544C"/>
  </w:style>
  <w:style w:type="paragraph" w:customStyle="1" w:styleId="6AD9B77E36AD4843BCDC3C6460D705D4">
    <w:name w:val="6AD9B77E36AD4843BCDC3C6460D705D4"/>
    <w:rsid w:val="00FC544C"/>
  </w:style>
  <w:style w:type="paragraph" w:customStyle="1" w:styleId="BE14C9319CE54B058A6345E9C246F221">
    <w:name w:val="BE14C9319CE54B058A6345E9C246F221"/>
    <w:rsid w:val="00FC544C"/>
  </w:style>
  <w:style w:type="paragraph" w:customStyle="1" w:styleId="9FC7481166E244DEBFA32CFAED5BD861">
    <w:name w:val="9FC7481166E244DEBFA32CFAED5BD861"/>
    <w:rsid w:val="00FC544C"/>
  </w:style>
  <w:style w:type="paragraph" w:customStyle="1" w:styleId="C6EDADF4C4BD47E5B10BB6EE1413D0FD">
    <w:name w:val="C6EDADF4C4BD47E5B10BB6EE1413D0FD"/>
    <w:rsid w:val="00FC544C"/>
  </w:style>
  <w:style w:type="paragraph" w:customStyle="1" w:styleId="96DCE78E7EF8409CA664CAE624B8F274">
    <w:name w:val="96DCE78E7EF8409CA664CAE624B8F274"/>
    <w:rsid w:val="00FC544C"/>
  </w:style>
  <w:style w:type="paragraph" w:customStyle="1" w:styleId="7D1CA98A5DDB4D8B8A1FD2089DB93493">
    <w:name w:val="7D1CA98A5DDB4D8B8A1FD2089DB93493"/>
    <w:rsid w:val="00FC544C"/>
  </w:style>
  <w:style w:type="paragraph" w:customStyle="1" w:styleId="4C9A3B52E2144726A288B97B152D6A03">
    <w:name w:val="4C9A3B52E2144726A288B97B152D6A03"/>
    <w:rsid w:val="00FC544C"/>
  </w:style>
  <w:style w:type="paragraph" w:customStyle="1" w:styleId="8F3D8024EA4441D69C62E437DE1AF93A">
    <w:name w:val="8F3D8024EA4441D69C62E437DE1AF93A"/>
    <w:rsid w:val="00FC544C"/>
  </w:style>
  <w:style w:type="paragraph" w:customStyle="1" w:styleId="986D8926E1A9477CB92C8F1DAC34FC94">
    <w:name w:val="986D8926E1A9477CB92C8F1DAC34FC94"/>
    <w:rsid w:val="00FC544C"/>
  </w:style>
  <w:style w:type="paragraph" w:customStyle="1" w:styleId="FF5F1024BFE541F48F68C106081E7BD5">
    <w:name w:val="FF5F1024BFE541F48F68C106081E7BD5"/>
    <w:rsid w:val="00FC544C"/>
  </w:style>
  <w:style w:type="paragraph" w:customStyle="1" w:styleId="8D9EB56973CA403A8202E00A7A9B5644">
    <w:name w:val="8D9EB56973CA403A8202E00A7A9B5644"/>
    <w:rsid w:val="00FC544C"/>
  </w:style>
  <w:style w:type="paragraph" w:customStyle="1" w:styleId="F313B88988464B88B50F710E78268FAF">
    <w:name w:val="F313B88988464B88B50F710E78268FAF"/>
    <w:rsid w:val="00FC544C"/>
  </w:style>
  <w:style w:type="paragraph" w:customStyle="1" w:styleId="AC3E07890E604D4A8962B515354F79E1">
    <w:name w:val="AC3E07890E604D4A8962B515354F79E1"/>
    <w:rsid w:val="00FC544C"/>
  </w:style>
  <w:style w:type="paragraph" w:customStyle="1" w:styleId="4630749C2F2E41E19FDAAA5EE438ACEA">
    <w:name w:val="4630749C2F2E41E19FDAAA5EE438ACEA"/>
    <w:rsid w:val="00FC544C"/>
  </w:style>
  <w:style w:type="paragraph" w:customStyle="1" w:styleId="DD9AA25118DF493BBF27B1ED2BEE1402">
    <w:name w:val="DD9AA25118DF493BBF27B1ED2BEE1402"/>
    <w:rsid w:val="00FC544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348BF-C3A1-45E3-9D1F-4151A73DB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2022-03-16T10:11:00Z</dcterms:created>
  <dcterms:modified xsi:type="dcterms:W3CDTF">2022-03-30T07:31:00Z</dcterms:modified>
  <cp:category/>
</cp:coreProperties>
</file>